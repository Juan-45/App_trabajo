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024A6" w14:textId="77777777" w:rsidR="003C7E37" w:rsidRDefault="003C7E37" w:rsidP="00E37D7C">
      <w:pPr>
        <w:spacing w:line="240" w:lineRule="auto"/>
        <w:jc w:val="both"/>
        <w:rPr>
          <w:rFonts w:cs="Arial"/>
          <w:b/>
          <w:noProof/>
          <w:sz w:val="22"/>
          <w:lang w:val="es-AR" w:eastAsia="es-AR"/>
        </w:rPr>
      </w:pPr>
    </w:p>
    <w:p w14:paraId="175AD9C3" w14:textId="77777777" w:rsidR="003C7E37" w:rsidRDefault="004E0E8A" w:rsidP="00A358C3">
      <w:pPr>
        <w:jc w:val="both"/>
        <w:rPr>
          <w:rFonts w:cs="Arial"/>
          <w:b/>
          <w:sz w:val="22"/>
        </w:rPr>
      </w:pPr>
      <w:r>
        <w:rPr>
          <w:noProof/>
          <w:lang w:eastAsia="es-ES"/>
        </w:rPr>
        <w:drawing>
          <wp:inline distT="0" distB="0" distL="0" distR="0" wp14:anchorId="0CE9E41B" wp14:editId="03E0873A">
            <wp:extent cx="2626194" cy="1463040"/>
            <wp:effectExtent l="19050" t="0" r="2706" b="0"/>
            <wp:docPr id="3" name="Imagen 3" descr="C:\Users\Ofl De Scio\Dropbox\Mi PC (DESKTOP-H3T63SC)\Downloads\WhatsApp Image 2021-07-23 at 10.13.5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fl De Scio\Dropbox\Mi PC (DESKTOP-H3T63SC)\Downloads\WhatsApp Image 2021-07-23 at 10.13.54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563" cy="1463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60BF12" w14:textId="77777777" w:rsidR="006C177E" w:rsidRDefault="006C177E" w:rsidP="00A358C3">
      <w:pPr>
        <w:jc w:val="both"/>
        <w:rPr>
          <w:rFonts w:cs="Arial"/>
          <w:b/>
          <w:sz w:val="22"/>
        </w:rPr>
      </w:pPr>
    </w:p>
    <w:p w14:paraId="5FB3B9C0" w14:textId="407D0F65" w:rsidR="00324A5F" w:rsidRPr="00A358C3" w:rsidRDefault="00324A5F" w:rsidP="00A358C3">
      <w:pPr>
        <w:jc w:val="both"/>
        <w:rPr>
          <w:rFonts w:cs="Arial"/>
        </w:rPr>
      </w:pPr>
    </w:p>
    <w:sectPr w:rsidR="00324A5F" w:rsidRPr="00A358C3" w:rsidSect="00A358C3">
      <w:headerReference w:type="default" r:id="rId8"/>
      <w:footerReference w:type="default" r:id="rId9"/>
      <w:pgSz w:w="11907" w:h="16840" w:code="9"/>
      <w:pgMar w:top="1985" w:right="851" w:bottom="907" w:left="1985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1C20D" w14:textId="77777777" w:rsidR="005A697D" w:rsidRDefault="005A697D">
      <w:r>
        <w:separator/>
      </w:r>
    </w:p>
  </w:endnote>
  <w:endnote w:type="continuationSeparator" w:id="0">
    <w:p w14:paraId="1318CA90" w14:textId="77777777" w:rsidR="005A697D" w:rsidRDefault="005A6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393D2" w14:textId="77777777" w:rsidR="00A358C3" w:rsidRDefault="00A358C3" w:rsidP="00A358C3"/>
  <w:p w14:paraId="321AC258" w14:textId="77777777" w:rsidR="00A358C3" w:rsidRPr="005D7ED5" w:rsidRDefault="00A358C3" w:rsidP="00A358C3">
    <w:pPr>
      <w:tabs>
        <w:tab w:val="center" w:pos="4419"/>
        <w:tab w:val="right" w:pos="8838"/>
      </w:tabs>
      <w:spacing w:line="288" w:lineRule="auto"/>
      <w:jc w:val="center"/>
      <w:rPr>
        <w:rFonts w:cs="Arial"/>
        <w:sz w:val="16"/>
        <w:szCs w:val="16"/>
      </w:rPr>
    </w:pPr>
    <w:r>
      <w:rPr>
        <w:rFonts w:cs="Arial"/>
        <w:b/>
        <w:sz w:val="16"/>
        <w:szCs w:val="16"/>
      </w:rPr>
      <w:t>COMISARIA SEGUNDA PERGAMINO</w:t>
    </w:r>
    <w:r w:rsidRPr="005D7ED5">
      <w:rPr>
        <w:rFonts w:cs="Arial"/>
        <w:b/>
        <w:sz w:val="16"/>
        <w:szCs w:val="16"/>
      </w:rPr>
      <w:t xml:space="preserve"> – </w:t>
    </w:r>
    <w:r>
      <w:rPr>
        <w:rFonts w:cs="Arial"/>
        <w:b/>
        <w:sz w:val="16"/>
        <w:szCs w:val="16"/>
      </w:rPr>
      <w:t>G.T.O</w:t>
    </w:r>
  </w:p>
  <w:p w14:paraId="479E88C1" w14:textId="77777777" w:rsidR="00A358C3" w:rsidRPr="00A358C3" w:rsidRDefault="00A358C3" w:rsidP="00A358C3">
    <w:pPr>
      <w:tabs>
        <w:tab w:val="center" w:pos="4419"/>
        <w:tab w:val="right" w:pos="8838"/>
      </w:tabs>
      <w:spacing w:line="288" w:lineRule="auto"/>
      <w:jc w:val="center"/>
      <w:rPr>
        <w:rFonts w:cs="Arial"/>
        <w:sz w:val="20"/>
        <w:szCs w:val="20"/>
      </w:rPr>
    </w:pPr>
    <w:r w:rsidRPr="00A358C3">
      <w:rPr>
        <w:rFonts w:cs="Arial"/>
        <w:sz w:val="20"/>
        <w:szCs w:val="20"/>
      </w:rPr>
      <w:t xml:space="preserve">Av. Juan B. Justo </w:t>
    </w:r>
    <w:proofErr w:type="spellStart"/>
    <w:r w:rsidRPr="00A358C3">
      <w:rPr>
        <w:rFonts w:cs="Arial"/>
        <w:sz w:val="20"/>
        <w:szCs w:val="20"/>
      </w:rPr>
      <w:t>N°</w:t>
    </w:r>
    <w:proofErr w:type="spellEnd"/>
    <w:r w:rsidRPr="00A358C3">
      <w:rPr>
        <w:rFonts w:cs="Arial"/>
        <w:sz w:val="20"/>
        <w:szCs w:val="20"/>
      </w:rPr>
      <w:t xml:space="preserve"> 1986, Pergamino (BA) – </w:t>
    </w:r>
    <w:hyperlink r:id="rId1" w:history="1">
      <w:r w:rsidRPr="00A358C3">
        <w:rPr>
          <w:rStyle w:val="Hipervnculo"/>
          <w:rFonts w:cs="Arial"/>
          <w:sz w:val="20"/>
          <w:szCs w:val="20"/>
          <w:shd w:val="clear" w:color="auto" w:fill="FFFFFF"/>
        </w:rPr>
        <w:t>comisaria2pergamino@gmail.com –</w:t>
      </w:r>
    </w:hyperlink>
    <w:r w:rsidRPr="00A358C3">
      <w:rPr>
        <w:rFonts w:cs="Arial"/>
        <w:sz w:val="20"/>
        <w:szCs w:val="20"/>
        <w:shd w:val="clear" w:color="auto" w:fill="FFFFFF"/>
      </w:rPr>
      <w:t xml:space="preserve"> (02477) 426-010 </w:t>
    </w:r>
  </w:p>
  <w:p w14:paraId="27F12556" w14:textId="77777777" w:rsidR="00AB5CF5" w:rsidRPr="00A358C3" w:rsidRDefault="00AB5CF5" w:rsidP="00A358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88525" w14:textId="77777777" w:rsidR="005A697D" w:rsidRDefault="005A697D">
      <w:r>
        <w:separator/>
      </w:r>
    </w:p>
  </w:footnote>
  <w:footnote w:type="continuationSeparator" w:id="0">
    <w:p w14:paraId="5D9113F3" w14:textId="77777777" w:rsidR="005A697D" w:rsidRDefault="005A69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0FEC7" w14:textId="77777777" w:rsidR="00AB5CF5" w:rsidRPr="00A358C3" w:rsidRDefault="00B23EF5" w:rsidP="00C43C95">
    <w:pPr>
      <w:pStyle w:val="Encabezado"/>
      <w:rPr>
        <w:sz w:val="20"/>
        <w:szCs w:val="20"/>
      </w:rPr>
    </w:pPr>
    <w:r w:rsidRPr="00A358C3">
      <w:rPr>
        <w:noProof/>
        <w:sz w:val="20"/>
        <w:szCs w:val="20"/>
        <w:lang w:eastAsia="es-ES"/>
      </w:rPr>
      <w:drawing>
        <wp:inline distT="0" distB="0" distL="0" distR="0" wp14:anchorId="5E9DBA0C" wp14:editId="63F73F77">
          <wp:extent cx="5867400" cy="466725"/>
          <wp:effectExtent l="0" t="0" r="0" b="9525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740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1584B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54E1C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7435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7A8EB4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E86D1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87A7D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B284A0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CD43E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FD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202C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3DC66B4"/>
    <w:multiLevelType w:val="hybridMultilevel"/>
    <w:tmpl w:val="75887592"/>
    <w:lvl w:ilvl="0" w:tplc="B212E798">
      <w:start w:val="1"/>
      <w:numFmt w:val="decimalZero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84D456F"/>
    <w:multiLevelType w:val="hybridMultilevel"/>
    <w:tmpl w:val="5D4477C8"/>
    <w:lvl w:ilvl="0" w:tplc="550AB1AA">
      <w:start w:val="1"/>
      <w:numFmt w:val="decimalZero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C0904C1"/>
    <w:multiLevelType w:val="hybridMultilevel"/>
    <w:tmpl w:val="0D0286C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01B3739"/>
    <w:multiLevelType w:val="hybridMultilevel"/>
    <w:tmpl w:val="F2D0C52A"/>
    <w:lvl w:ilvl="0" w:tplc="2BEA2B78">
      <w:start w:val="1"/>
      <w:numFmt w:val="lowerLetter"/>
      <w:lvlText w:val="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2B50924"/>
    <w:multiLevelType w:val="hybridMultilevel"/>
    <w:tmpl w:val="52D40BBA"/>
    <w:lvl w:ilvl="0" w:tplc="95242C1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84B2DE9"/>
    <w:multiLevelType w:val="hybridMultilevel"/>
    <w:tmpl w:val="A2FE67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603447"/>
    <w:multiLevelType w:val="hybridMultilevel"/>
    <w:tmpl w:val="D172A5C2"/>
    <w:lvl w:ilvl="0" w:tplc="541E5B02">
      <w:start w:val="1"/>
      <w:numFmt w:val="decimalZero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E4F01D5"/>
    <w:multiLevelType w:val="hybridMultilevel"/>
    <w:tmpl w:val="CD1EB1B6"/>
    <w:lvl w:ilvl="0" w:tplc="C8E48668">
      <w:start w:val="1"/>
      <w:numFmt w:val="decimal"/>
      <w:lvlText w:val="%1)"/>
      <w:lvlJc w:val="left"/>
      <w:pPr>
        <w:ind w:left="720" w:hanging="360"/>
      </w:pPr>
      <w:rPr>
        <w:rFonts w:cs="Arial"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F62F39"/>
    <w:multiLevelType w:val="hybridMultilevel"/>
    <w:tmpl w:val="5DBC7F78"/>
    <w:lvl w:ilvl="0" w:tplc="5C302BAA">
      <w:start w:val="1"/>
      <w:numFmt w:val="decimalZero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EAA798E"/>
    <w:multiLevelType w:val="hybridMultilevel"/>
    <w:tmpl w:val="584CE58A"/>
    <w:lvl w:ilvl="0" w:tplc="E976015A">
      <w:start w:val="1"/>
      <w:numFmt w:val="decimalZero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F2C570C"/>
    <w:multiLevelType w:val="hybridMultilevel"/>
    <w:tmpl w:val="09207B26"/>
    <w:lvl w:ilvl="0" w:tplc="74569330">
      <w:start w:val="1"/>
      <w:numFmt w:val="decimalZero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6470865"/>
    <w:multiLevelType w:val="hybridMultilevel"/>
    <w:tmpl w:val="3FEA7D84"/>
    <w:lvl w:ilvl="0" w:tplc="2C0A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2" w15:restartNumberingAfterBreak="0">
    <w:nsid w:val="6F090C26"/>
    <w:multiLevelType w:val="hybridMultilevel"/>
    <w:tmpl w:val="F7CAC428"/>
    <w:lvl w:ilvl="0" w:tplc="3C8ACB32">
      <w:start w:val="1"/>
      <w:numFmt w:val="decimalZero"/>
      <w:lvlText w:val="%1)"/>
      <w:lvlJc w:val="left"/>
      <w:pPr>
        <w:tabs>
          <w:tab w:val="num" w:pos="1095"/>
        </w:tabs>
        <w:ind w:left="1095" w:hanging="3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6FB0719F"/>
    <w:multiLevelType w:val="hybridMultilevel"/>
    <w:tmpl w:val="9BF2027C"/>
    <w:lvl w:ilvl="0" w:tplc="EBA8291C">
      <w:start w:val="1"/>
      <w:numFmt w:val="decimalZero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2"/>
  </w:num>
  <w:num w:numId="12">
    <w:abstractNumId w:val="22"/>
  </w:num>
  <w:num w:numId="13">
    <w:abstractNumId w:val="20"/>
  </w:num>
  <w:num w:numId="14">
    <w:abstractNumId w:val="23"/>
  </w:num>
  <w:num w:numId="15">
    <w:abstractNumId w:val="11"/>
  </w:num>
  <w:num w:numId="16">
    <w:abstractNumId w:val="18"/>
  </w:num>
  <w:num w:numId="17">
    <w:abstractNumId w:val="19"/>
  </w:num>
  <w:num w:numId="18">
    <w:abstractNumId w:val="16"/>
  </w:num>
  <w:num w:numId="19">
    <w:abstractNumId w:val="10"/>
  </w:num>
  <w:num w:numId="20">
    <w:abstractNumId w:val="14"/>
  </w:num>
  <w:num w:numId="21">
    <w:abstractNumId w:val="13"/>
  </w:num>
  <w:num w:numId="22">
    <w:abstractNumId w:val="17"/>
  </w:num>
  <w:num w:numId="23">
    <w:abstractNumId w:val="15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evenAndOddHeaders/>
  <w:drawingGridHorizontalSpacing w:val="120"/>
  <w:displayHorizontalDrawingGridEvery w:val="2"/>
  <w:displayVertic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7788"/>
    <w:rsid w:val="000011C3"/>
    <w:rsid w:val="00001820"/>
    <w:rsid w:val="00004C90"/>
    <w:rsid w:val="00014DBB"/>
    <w:rsid w:val="0001763D"/>
    <w:rsid w:val="00023643"/>
    <w:rsid w:val="00024B55"/>
    <w:rsid w:val="000263C0"/>
    <w:rsid w:val="00030DAF"/>
    <w:rsid w:val="0003409A"/>
    <w:rsid w:val="00034FDA"/>
    <w:rsid w:val="0003510B"/>
    <w:rsid w:val="000425DB"/>
    <w:rsid w:val="00043038"/>
    <w:rsid w:val="00044688"/>
    <w:rsid w:val="00044BB2"/>
    <w:rsid w:val="00055251"/>
    <w:rsid w:val="000606F2"/>
    <w:rsid w:val="0006239F"/>
    <w:rsid w:val="00067B2F"/>
    <w:rsid w:val="00070B1C"/>
    <w:rsid w:val="00074A16"/>
    <w:rsid w:val="000759FA"/>
    <w:rsid w:val="0007748D"/>
    <w:rsid w:val="000850AB"/>
    <w:rsid w:val="00085D2D"/>
    <w:rsid w:val="000A115C"/>
    <w:rsid w:val="000A168C"/>
    <w:rsid w:val="000A252E"/>
    <w:rsid w:val="000A5197"/>
    <w:rsid w:val="000A7B57"/>
    <w:rsid w:val="000B1B2D"/>
    <w:rsid w:val="000B5F29"/>
    <w:rsid w:val="000C0471"/>
    <w:rsid w:val="000C1904"/>
    <w:rsid w:val="000C2C98"/>
    <w:rsid w:val="000C346B"/>
    <w:rsid w:val="000D2FFC"/>
    <w:rsid w:val="000D50C4"/>
    <w:rsid w:val="000D5852"/>
    <w:rsid w:val="000E0B2B"/>
    <w:rsid w:val="000E3873"/>
    <w:rsid w:val="000F0EF4"/>
    <w:rsid w:val="000F2313"/>
    <w:rsid w:val="000F7D9E"/>
    <w:rsid w:val="001206E1"/>
    <w:rsid w:val="00130C4E"/>
    <w:rsid w:val="001318A1"/>
    <w:rsid w:val="0013446D"/>
    <w:rsid w:val="00140844"/>
    <w:rsid w:val="001413CE"/>
    <w:rsid w:val="0015479F"/>
    <w:rsid w:val="001548BE"/>
    <w:rsid w:val="0015553F"/>
    <w:rsid w:val="00155F35"/>
    <w:rsid w:val="0016461E"/>
    <w:rsid w:val="001734EB"/>
    <w:rsid w:val="00185CE4"/>
    <w:rsid w:val="001872EF"/>
    <w:rsid w:val="00190F32"/>
    <w:rsid w:val="00191909"/>
    <w:rsid w:val="00193F06"/>
    <w:rsid w:val="00196400"/>
    <w:rsid w:val="001A2AD8"/>
    <w:rsid w:val="001A71F9"/>
    <w:rsid w:val="001B2875"/>
    <w:rsid w:val="001B2BB9"/>
    <w:rsid w:val="001B501C"/>
    <w:rsid w:val="001C24E1"/>
    <w:rsid w:val="001D2026"/>
    <w:rsid w:val="001D5247"/>
    <w:rsid w:val="001D5ACC"/>
    <w:rsid w:val="001E107A"/>
    <w:rsid w:val="001E253F"/>
    <w:rsid w:val="001E2901"/>
    <w:rsid w:val="001E6078"/>
    <w:rsid w:val="001E7AAB"/>
    <w:rsid w:val="001F1CB1"/>
    <w:rsid w:val="001F5172"/>
    <w:rsid w:val="002003EB"/>
    <w:rsid w:val="00201294"/>
    <w:rsid w:val="0020632C"/>
    <w:rsid w:val="002110FA"/>
    <w:rsid w:val="0021162C"/>
    <w:rsid w:val="00213610"/>
    <w:rsid w:val="00215B26"/>
    <w:rsid w:val="00224363"/>
    <w:rsid w:val="00224E74"/>
    <w:rsid w:val="002262A4"/>
    <w:rsid w:val="002264CD"/>
    <w:rsid w:val="00230EC0"/>
    <w:rsid w:val="002314C8"/>
    <w:rsid w:val="00233A20"/>
    <w:rsid w:val="00240771"/>
    <w:rsid w:val="0024087C"/>
    <w:rsid w:val="00241987"/>
    <w:rsid w:val="002431A3"/>
    <w:rsid w:val="0024404A"/>
    <w:rsid w:val="00244786"/>
    <w:rsid w:val="002501E8"/>
    <w:rsid w:val="00250501"/>
    <w:rsid w:val="0025185F"/>
    <w:rsid w:val="00252C4F"/>
    <w:rsid w:val="00255590"/>
    <w:rsid w:val="00260404"/>
    <w:rsid w:val="0026390F"/>
    <w:rsid w:val="00263CA9"/>
    <w:rsid w:val="00264EFA"/>
    <w:rsid w:val="00265073"/>
    <w:rsid w:val="00266766"/>
    <w:rsid w:val="00267F43"/>
    <w:rsid w:val="00270C62"/>
    <w:rsid w:val="0027111B"/>
    <w:rsid w:val="00274D91"/>
    <w:rsid w:val="002805D3"/>
    <w:rsid w:val="00282A75"/>
    <w:rsid w:val="002877DB"/>
    <w:rsid w:val="00291AB8"/>
    <w:rsid w:val="00295108"/>
    <w:rsid w:val="00297231"/>
    <w:rsid w:val="002A23ED"/>
    <w:rsid w:val="002A3228"/>
    <w:rsid w:val="002A3DDC"/>
    <w:rsid w:val="002A47E3"/>
    <w:rsid w:val="002A48EB"/>
    <w:rsid w:val="002A6C4C"/>
    <w:rsid w:val="002B29A3"/>
    <w:rsid w:val="002B2F93"/>
    <w:rsid w:val="002B385B"/>
    <w:rsid w:val="002D4C96"/>
    <w:rsid w:val="002E242A"/>
    <w:rsid w:val="002E6EC9"/>
    <w:rsid w:val="002E6F51"/>
    <w:rsid w:val="002F18D5"/>
    <w:rsid w:val="002F1F7E"/>
    <w:rsid w:val="002F3542"/>
    <w:rsid w:val="002F58C7"/>
    <w:rsid w:val="002F73EF"/>
    <w:rsid w:val="0030389B"/>
    <w:rsid w:val="00311C73"/>
    <w:rsid w:val="00312330"/>
    <w:rsid w:val="00313741"/>
    <w:rsid w:val="00314BAD"/>
    <w:rsid w:val="00315668"/>
    <w:rsid w:val="003177BA"/>
    <w:rsid w:val="00322165"/>
    <w:rsid w:val="0032460C"/>
    <w:rsid w:val="00324A5F"/>
    <w:rsid w:val="00325FF2"/>
    <w:rsid w:val="00332939"/>
    <w:rsid w:val="00335273"/>
    <w:rsid w:val="003370BA"/>
    <w:rsid w:val="003433D7"/>
    <w:rsid w:val="003475E0"/>
    <w:rsid w:val="00350A32"/>
    <w:rsid w:val="003517F7"/>
    <w:rsid w:val="00352BCA"/>
    <w:rsid w:val="00353785"/>
    <w:rsid w:val="00353F32"/>
    <w:rsid w:val="0035505C"/>
    <w:rsid w:val="00355FAD"/>
    <w:rsid w:val="00356FD4"/>
    <w:rsid w:val="00357036"/>
    <w:rsid w:val="00357A1D"/>
    <w:rsid w:val="00363E7C"/>
    <w:rsid w:val="00366F9D"/>
    <w:rsid w:val="00367630"/>
    <w:rsid w:val="0037143E"/>
    <w:rsid w:val="003716D9"/>
    <w:rsid w:val="0037542C"/>
    <w:rsid w:val="00375F95"/>
    <w:rsid w:val="003851A3"/>
    <w:rsid w:val="003856F0"/>
    <w:rsid w:val="00393B61"/>
    <w:rsid w:val="00393BF2"/>
    <w:rsid w:val="00396767"/>
    <w:rsid w:val="003A31EC"/>
    <w:rsid w:val="003A6457"/>
    <w:rsid w:val="003A7788"/>
    <w:rsid w:val="003A7EC8"/>
    <w:rsid w:val="003B044E"/>
    <w:rsid w:val="003B0A94"/>
    <w:rsid w:val="003B234D"/>
    <w:rsid w:val="003B5B5C"/>
    <w:rsid w:val="003B68D2"/>
    <w:rsid w:val="003C5E9D"/>
    <w:rsid w:val="003C7E37"/>
    <w:rsid w:val="003D11F9"/>
    <w:rsid w:val="003D3326"/>
    <w:rsid w:val="003D4DE3"/>
    <w:rsid w:val="003D7D48"/>
    <w:rsid w:val="003E118A"/>
    <w:rsid w:val="003E18FB"/>
    <w:rsid w:val="003E29EA"/>
    <w:rsid w:val="003E2CF1"/>
    <w:rsid w:val="003E3FE9"/>
    <w:rsid w:val="003F0709"/>
    <w:rsid w:val="003F4826"/>
    <w:rsid w:val="00401494"/>
    <w:rsid w:val="00403411"/>
    <w:rsid w:val="00403C92"/>
    <w:rsid w:val="00412E53"/>
    <w:rsid w:val="0041753B"/>
    <w:rsid w:val="00417BF0"/>
    <w:rsid w:val="00417F0B"/>
    <w:rsid w:val="0042709B"/>
    <w:rsid w:val="00427816"/>
    <w:rsid w:val="00427A74"/>
    <w:rsid w:val="00433673"/>
    <w:rsid w:val="00435070"/>
    <w:rsid w:val="00435FA1"/>
    <w:rsid w:val="004403BA"/>
    <w:rsid w:val="00447F9D"/>
    <w:rsid w:val="00466FA1"/>
    <w:rsid w:val="00467D97"/>
    <w:rsid w:val="00470940"/>
    <w:rsid w:val="00471B4E"/>
    <w:rsid w:val="0047249A"/>
    <w:rsid w:val="00474C7A"/>
    <w:rsid w:val="00475F5F"/>
    <w:rsid w:val="0048696D"/>
    <w:rsid w:val="00491FB1"/>
    <w:rsid w:val="004956F0"/>
    <w:rsid w:val="004972B4"/>
    <w:rsid w:val="00497617"/>
    <w:rsid w:val="0049796F"/>
    <w:rsid w:val="004A03ED"/>
    <w:rsid w:val="004A4AF6"/>
    <w:rsid w:val="004B0D72"/>
    <w:rsid w:val="004B0ED4"/>
    <w:rsid w:val="004B366F"/>
    <w:rsid w:val="004B6183"/>
    <w:rsid w:val="004B72A1"/>
    <w:rsid w:val="004C2E80"/>
    <w:rsid w:val="004C3BF2"/>
    <w:rsid w:val="004D151A"/>
    <w:rsid w:val="004D7CD1"/>
    <w:rsid w:val="004E0E8A"/>
    <w:rsid w:val="004E3A51"/>
    <w:rsid w:val="004E4252"/>
    <w:rsid w:val="004E6C9B"/>
    <w:rsid w:val="004F3CC6"/>
    <w:rsid w:val="004F5653"/>
    <w:rsid w:val="004F56D5"/>
    <w:rsid w:val="004F5DE6"/>
    <w:rsid w:val="00501C66"/>
    <w:rsid w:val="00511AAB"/>
    <w:rsid w:val="00512EF5"/>
    <w:rsid w:val="00515D8F"/>
    <w:rsid w:val="00521C5F"/>
    <w:rsid w:val="0052333F"/>
    <w:rsid w:val="005265A4"/>
    <w:rsid w:val="00532805"/>
    <w:rsid w:val="0053285D"/>
    <w:rsid w:val="0053634D"/>
    <w:rsid w:val="00536B89"/>
    <w:rsid w:val="00540223"/>
    <w:rsid w:val="005419A9"/>
    <w:rsid w:val="00541F9F"/>
    <w:rsid w:val="00543149"/>
    <w:rsid w:val="0054364F"/>
    <w:rsid w:val="0054689D"/>
    <w:rsid w:val="00547452"/>
    <w:rsid w:val="00550059"/>
    <w:rsid w:val="00552648"/>
    <w:rsid w:val="005536EA"/>
    <w:rsid w:val="00555B9A"/>
    <w:rsid w:val="005571B2"/>
    <w:rsid w:val="0056054E"/>
    <w:rsid w:val="00561610"/>
    <w:rsid w:val="00565C69"/>
    <w:rsid w:val="00567500"/>
    <w:rsid w:val="00571DB3"/>
    <w:rsid w:val="0057259E"/>
    <w:rsid w:val="00574F2C"/>
    <w:rsid w:val="005A14C3"/>
    <w:rsid w:val="005A18D3"/>
    <w:rsid w:val="005A2158"/>
    <w:rsid w:val="005A34DF"/>
    <w:rsid w:val="005A63D3"/>
    <w:rsid w:val="005A697D"/>
    <w:rsid w:val="005A772F"/>
    <w:rsid w:val="005C65F9"/>
    <w:rsid w:val="005D0DF0"/>
    <w:rsid w:val="005D29CE"/>
    <w:rsid w:val="005D3589"/>
    <w:rsid w:val="005D5108"/>
    <w:rsid w:val="005E32AF"/>
    <w:rsid w:val="005E5756"/>
    <w:rsid w:val="005E599D"/>
    <w:rsid w:val="005E6500"/>
    <w:rsid w:val="005F06A8"/>
    <w:rsid w:val="00602444"/>
    <w:rsid w:val="0060579B"/>
    <w:rsid w:val="006107F3"/>
    <w:rsid w:val="00613744"/>
    <w:rsid w:val="00614D49"/>
    <w:rsid w:val="006203BC"/>
    <w:rsid w:val="006204B5"/>
    <w:rsid w:val="00621450"/>
    <w:rsid w:val="00622E8B"/>
    <w:rsid w:val="006236FD"/>
    <w:rsid w:val="00624C22"/>
    <w:rsid w:val="00624E4A"/>
    <w:rsid w:val="00625518"/>
    <w:rsid w:val="00625C80"/>
    <w:rsid w:val="0062687E"/>
    <w:rsid w:val="0063316D"/>
    <w:rsid w:val="00641214"/>
    <w:rsid w:val="00643EDC"/>
    <w:rsid w:val="006510E6"/>
    <w:rsid w:val="00653917"/>
    <w:rsid w:val="00655186"/>
    <w:rsid w:val="006607A5"/>
    <w:rsid w:val="006628A8"/>
    <w:rsid w:val="00663F27"/>
    <w:rsid w:val="00664BFB"/>
    <w:rsid w:val="00670492"/>
    <w:rsid w:val="00670C2D"/>
    <w:rsid w:val="006725A3"/>
    <w:rsid w:val="006751F7"/>
    <w:rsid w:val="006759B2"/>
    <w:rsid w:val="0068362D"/>
    <w:rsid w:val="00690FB5"/>
    <w:rsid w:val="00696787"/>
    <w:rsid w:val="006A5DD9"/>
    <w:rsid w:val="006A6F30"/>
    <w:rsid w:val="006A7AEA"/>
    <w:rsid w:val="006A7B4C"/>
    <w:rsid w:val="006B0A34"/>
    <w:rsid w:val="006B4013"/>
    <w:rsid w:val="006C177E"/>
    <w:rsid w:val="006D07C4"/>
    <w:rsid w:val="006E353B"/>
    <w:rsid w:val="006E7031"/>
    <w:rsid w:val="006E77B2"/>
    <w:rsid w:val="006E78F9"/>
    <w:rsid w:val="006F0A14"/>
    <w:rsid w:val="006F3813"/>
    <w:rsid w:val="00703379"/>
    <w:rsid w:val="007046F3"/>
    <w:rsid w:val="00707EEB"/>
    <w:rsid w:val="00710364"/>
    <w:rsid w:val="00711F0F"/>
    <w:rsid w:val="00715BBE"/>
    <w:rsid w:val="00715ED5"/>
    <w:rsid w:val="00723CE1"/>
    <w:rsid w:val="00724974"/>
    <w:rsid w:val="00724F56"/>
    <w:rsid w:val="007269E0"/>
    <w:rsid w:val="00727D07"/>
    <w:rsid w:val="00734D1D"/>
    <w:rsid w:val="00736298"/>
    <w:rsid w:val="00737357"/>
    <w:rsid w:val="00740EA2"/>
    <w:rsid w:val="00740EDF"/>
    <w:rsid w:val="00741D02"/>
    <w:rsid w:val="00745CB4"/>
    <w:rsid w:val="00746E26"/>
    <w:rsid w:val="007523D0"/>
    <w:rsid w:val="00754AC2"/>
    <w:rsid w:val="0075500B"/>
    <w:rsid w:val="00755FD6"/>
    <w:rsid w:val="00756077"/>
    <w:rsid w:val="00757482"/>
    <w:rsid w:val="00762A5C"/>
    <w:rsid w:val="0076301A"/>
    <w:rsid w:val="0076527F"/>
    <w:rsid w:val="00766D77"/>
    <w:rsid w:val="0077013A"/>
    <w:rsid w:val="00770DB0"/>
    <w:rsid w:val="00781E7F"/>
    <w:rsid w:val="0078662C"/>
    <w:rsid w:val="00786894"/>
    <w:rsid w:val="0079097A"/>
    <w:rsid w:val="00791460"/>
    <w:rsid w:val="00791487"/>
    <w:rsid w:val="007926A9"/>
    <w:rsid w:val="007A1060"/>
    <w:rsid w:val="007A2E21"/>
    <w:rsid w:val="007A67C3"/>
    <w:rsid w:val="007B2F10"/>
    <w:rsid w:val="007B39D7"/>
    <w:rsid w:val="007B40B7"/>
    <w:rsid w:val="007B5380"/>
    <w:rsid w:val="007C0F6F"/>
    <w:rsid w:val="007C1467"/>
    <w:rsid w:val="007C1ED7"/>
    <w:rsid w:val="007C49AD"/>
    <w:rsid w:val="007C5F9D"/>
    <w:rsid w:val="007C6F41"/>
    <w:rsid w:val="007C70D7"/>
    <w:rsid w:val="007D031A"/>
    <w:rsid w:val="007D062C"/>
    <w:rsid w:val="007D60AA"/>
    <w:rsid w:val="007D69BC"/>
    <w:rsid w:val="007E099C"/>
    <w:rsid w:val="007E1A98"/>
    <w:rsid w:val="007E6273"/>
    <w:rsid w:val="007F1066"/>
    <w:rsid w:val="007F67DA"/>
    <w:rsid w:val="007F6C04"/>
    <w:rsid w:val="008057D3"/>
    <w:rsid w:val="0080789E"/>
    <w:rsid w:val="00807C2F"/>
    <w:rsid w:val="00810972"/>
    <w:rsid w:val="00810A81"/>
    <w:rsid w:val="00810F01"/>
    <w:rsid w:val="00813013"/>
    <w:rsid w:val="0082324B"/>
    <w:rsid w:val="00823EA8"/>
    <w:rsid w:val="00824488"/>
    <w:rsid w:val="00836925"/>
    <w:rsid w:val="00840DF2"/>
    <w:rsid w:val="008422C2"/>
    <w:rsid w:val="00842C53"/>
    <w:rsid w:val="008434F0"/>
    <w:rsid w:val="00847019"/>
    <w:rsid w:val="00847D77"/>
    <w:rsid w:val="00850241"/>
    <w:rsid w:val="00851AB5"/>
    <w:rsid w:val="008533F1"/>
    <w:rsid w:val="00855902"/>
    <w:rsid w:val="008577F9"/>
    <w:rsid w:val="008605BF"/>
    <w:rsid w:val="0086691A"/>
    <w:rsid w:val="00872F74"/>
    <w:rsid w:val="0087420A"/>
    <w:rsid w:val="00881905"/>
    <w:rsid w:val="00882539"/>
    <w:rsid w:val="00887AB1"/>
    <w:rsid w:val="00890575"/>
    <w:rsid w:val="00893338"/>
    <w:rsid w:val="00893A05"/>
    <w:rsid w:val="00893F3F"/>
    <w:rsid w:val="008953ED"/>
    <w:rsid w:val="008976B7"/>
    <w:rsid w:val="008A423E"/>
    <w:rsid w:val="008A64F8"/>
    <w:rsid w:val="008A6921"/>
    <w:rsid w:val="008B24B8"/>
    <w:rsid w:val="008B30F8"/>
    <w:rsid w:val="008B502D"/>
    <w:rsid w:val="008B69D3"/>
    <w:rsid w:val="008B7CD2"/>
    <w:rsid w:val="008C2F6C"/>
    <w:rsid w:val="008C388C"/>
    <w:rsid w:val="008D23FB"/>
    <w:rsid w:val="008D2707"/>
    <w:rsid w:val="008D7C71"/>
    <w:rsid w:val="008E52F6"/>
    <w:rsid w:val="008E5963"/>
    <w:rsid w:val="008E701B"/>
    <w:rsid w:val="008E72A8"/>
    <w:rsid w:val="008F01A3"/>
    <w:rsid w:val="008F02EB"/>
    <w:rsid w:val="008F0D87"/>
    <w:rsid w:val="008F2688"/>
    <w:rsid w:val="008F2BDD"/>
    <w:rsid w:val="008F5087"/>
    <w:rsid w:val="008F605C"/>
    <w:rsid w:val="008F7DFB"/>
    <w:rsid w:val="009009C4"/>
    <w:rsid w:val="00901DA9"/>
    <w:rsid w:val="0091200F"/>
    <w:rsid w:val="009165E2"/>
    <w:rsid w:val="00920352"/>
    <w:rsid w:val="0092046B"/>
    <w:rsid w:val="00920C06"/>
    <w:rsid w:val="009229D2"/>
    <w:rsid w:val="00923B49"/>
    <w:rsid w:val="00926592"/>
    <w:rsid w:val="009270C2"/>
    <w:rsid w:val="00936F00"/>
    <w:rsid w:val="009372A0"/>
    <w:rsid w:val="009379F8"/>
    <w:rsid w:val="00941902"/>
    <w:rsid w:val="00946872"/>
    <w:rsid w:val="00950AAF"/>
    <w:rsid w:val="00956461"/>
    <w:rsid w:val="00960FBB"/>
    <w:rsid w:val="0096215D"/>
    <w:rsid w:val="00962D95"/>
    <w:rsid w:val="00965F04"/>
    <w:rsid w:val="00966475"/>
    <w:rsid w:val="00973E29"/>
    <w:rsid w:val="00973F5E"/>
    <w:rsid w:val="00984DF0"/>
    <w:rsid w:val="009869AC"/>
    <w:rsid w:val="00986AAD"/>
    <w:rsid w:val="00986DF3"/>
    <w:rsid w:val="00987392"/>
    <w:rsid w:val="00990169"/>
    <w:rsid w:val="00992B65"/>
    <w:rsid w:val="00993120"/>
    <w:rsid w:val="0099393B"/>
    <w:rsid w:val="00995B45"/>
    <w:rsid w:val="009A1736"/>
    <w:rsid w:val="009A1ECF"/>
    <w:rsid w:val="009A2317"/>
    <w:rsid w:val="009A5DF8"/>
    <w:rsid w:val="009B0487"/>
    <w:rsid w:val="009B206E"/>
    <w:rsid w:val="009C042E"/>
    <w:rsid w:val="009C29D8"/>
    <w:rsid w:val="009C4392"/>
    <w:rsid w:val="009C7383"/>
    <w:rsid w:val="009C792C"/>
    <w:rsid w:val="009D4206"/>
    <w:rsid w:val="009D5297"/>
    <w:rsid w:val="009D6F4C"/>
    <w:rsid w:val="009E02B9"/>
    <w:rsid w:val="009E106D"/>
    <w:rsid w:val="009E4719"/>
    <w:rsid w:val="009E594D"/>
    <w:rsid w:val="009E5A4E"/>
    <w:rsid w:val="009F03DD"/>
    <w:rsid w:val="009F2D7B"/>
    <w:rsid w:val="009F7ADE"/>
    <w:rsid w:val="00A0453A"/>
    <w:rsid w:val="00A04F23"/>
    <w:rsid w:val="00A07693"/>
    <w:rsid w:val="00A12A7F"/>
    <w:rsid w:val="00A14D99"/>
    <w:rsid w:val="00A15B17"/>
    <w:rsid w:val="00A16C4F"/>
    <w:rsid w:val="00A2350A"/>
    <w:rsid w:val="00A30E00"/>
    <w:rsid w:val="00A31ECD"/>
    <w:rsid w:val="00A32CB6"/>
    <w:rsid w:val="00A358C3"/>
    <w:rsid w:val="00A36DA7"/>
    <w:rsid w:val="00A3721A"/>
    <w:rsid w:val="00A402B1"/>
    <w:rsid w:val="00A42546"/>
    <w:rsid w:val="00A44684"/>
    <w:rsid w:val="00A45A37"/>
    <w:rsid w:val="00A45B8E"/>
    <w:rsid w:val="00A50CF8"/>
    <w:rsid w:val="00A52470"/>
    <w:rsid w:val="00A52B3E"/>
    <w:rsid w:val="00A547A2"/>
    <w:rsid w:val="00A612E7"/>
    <w:rsid w:val="00A61540"/>
    <w:rsid w:val="00A6187C"/>
    <w:rsid w:val="00A62EEC"/>
    <w:rsid w:val="00A705D3"/>
    <w:rsid w:val="00A7658D"/>
    <w:rsid w:val="00A805A5"/>
    <w:rsid w:val="00A80D21"/>
    <w:rsid w:val="00A85AB7"/>
    <w:rsid w:val="00A91186"/>
    <w:rsid w:val="00A918CB"/>
    <w:rsid w:val="00A97C3C"/>
    <w:rsid w:val="00AA17D6"/>
    <w:rsid w:val="00AB14D3"/>
    <w:rsid w:val="00AB4BCA"/>
    <w:rsid w:val="00AB5CF5"/>
    <w:rsid w:val="00AB6968"/>
    <w:rsid w:val="00AC1500"/>
    <w:rsid w:val="00AC26E3"/>
    <w:rsid w:val="00AC5A42"/>
    <w:rsid w:val="00AC739C"/>
    <w:rsid w:val="00AD1BCC"/>
    <w:rsid w:val="00AE4DEC"/>
    <w:rsid w:val="00AF52DF"/>
    <w:rsid w:val="00AF5D6D"/>
    <w:rsid w:val="00B01113"/>
    <w:rsid w:val="00B0704A"/>
    <w:rsid w:val="00B07D93"/>
    <w:rsid w:val="00B10011"/>
    <w:rsid w:val="00B125A7"/>
    <w:rsid w:val="00B12E1F"/>
    <w:rsid w:val="00B174C6"/>
    <w:rsid w:val="00B23EF5"/>
    <w:rsid w:val="00B24205"/>
    <w:rsid w:val="00B27CAD"/>
    <w:rsid w:val="00B37BDF"/>
    <w:rsid w:val="00B44F20"/>
    <w:rsid w:val="00B458DA"/>
    <w:rsid w:val="00B47166"/>
    <w:rsid w:val="00B514C1"/>
    <w:rsid w:val="00B51D59"/>
    <w:rsid w:val="00B55207"/>
    <w:rsid w:val="00B55458"/>
    <w:rsid w:val="00B57AC6"/>
    <w:rsid w:val="00B60CC8"/>
    <w:rsid w:val="00B6207D"/>
    <w:rsid w:val="00B62F4A"/>
    <w:rsid w:val="00B6382F"/>
    <w:rsid w:val="00B73442"/>
    <w:rsid w:val="00B772EB"/>
    <w:rsid w:val="00B92B48"/>
    <w:rsid w:val="00B94760"/>
    <w:rsid w:val="00B96595"/>
    <w:rsid w:val="00B96A42"/>
    <w:rsid w:val="00BA0C33"/>
    <w:rsid w:val="00BA2F8F"/>
    <w:rsid w:val="00BA7529"/>
    <w:rsid w:val="00BB01C4"/>
    <w:rsid w:val="00BB2FEC"/>
    <w:rsid w:val="00BB37B7"/>
    <w:rsid w:val="00BB3B89"/>
    <w:rsid w:val="00BB6C25"/>
    <w:rsid w:val="00BC4E29"/>
    <w:rsid w:val="00BC7CCE"/>
    <w:rsid w:val="00BD0421"/>
    <w:rsid w:val="00BD1930"/>
    <w:rsid w:val="00BD7D96"/>
    <w:rsid w:val="00BD7EE4"/>
    <w:rsid w:val="00BE479C"/>
    <w:rsid w:val="00BE4F28"/>
    <w:rsid w:val="00BE79EB"/>
    <w:rsid w:val="00BE7C6F"/>
    <w:rsid w:val="00BF3399"/>
    <w:rsid w:val="00C005CB"/>
    <w:rsid w:val="00C0159F"/>
    <w:rsid w:val="00C035C4"/>
    <w:rsid w:val="00C0593C"/>
    <w:rsid w:val="00C11177"/>
    <w:rsid w:val="00C1196A"/>
    <w:rsid w:val="00C12F41"/>
    <w:rsid w:val="00C13460"/>
    <w:rsid w:val="00C20EA6"/>
    <w:rsid w:val="00C24A48"/>
    <w:rsid w:val="00C30AED"/>
    <w:rsid w:val="00C32E7B"/>
    <w:rsid w:val="00C37002"/>
    <w:rsid w:val="00C405AD"/>
    <w:rsid w:val="00C4209F"/>
    <w:rsid w:val="00C42119"/>
    <w:rsid w:val="00C43C95"/>
    <w:rsid w:val="00C448B9"/>
    <w:rsid w:val="00C44D44"/>
    <w:rsid w:val="00C46066"/>
    <w:rsid w:val="00C511C0"/>
    <w:rsid w:val="00C564C6"/>
    <w:rsid w:val="00C63B3C"/>
    <w:rsid w:val="00C63CF5"/>
    <w:rsid w:val="00C76758"/>
    <w:rsid w:val="00C76A20"/>
    <w:rsid w:val="00C843EF"/>
    <w:rsid w:val="00C87D0B"/>
    <w:rsid w:val="00C90745"/>
    <w:rsid w:val="00C90E92"/>
    <w:rsid w:val="00C94F1F"/>
    <w:rsid w:val="00CA0404"/>
    <w:rsid w:val="00CA1770"/>
    <w:rsid w:val="00CA540A"/>
    <w:rsid w:val="00CA5A85"/>
    <w:rsid w:val="00CA6EB6"/>
    <w:rsid w:val="00CB5226"/>
    <w:rsid w:val="00CC1FE8"/>
    <w:rsid w:val="00CC729F"/>
    <w:rsid w:val="00CD241A"/>
    <w:rsid w:val="00CD3561"/>
    <w:rsid w:val="00CD4694"/>
    <w:rsid w:val="00CD523E"/>
    <w:rsid w:val="00CD798A"/>
    <w:rsid w:val="00CE057D"/>
    <w:rsid w:val="00CE10FF"/>
    <w:rsid w:val="00CE3235"/>
    <w:rsid w:val="00CE4D5E"/>
    <w:rsid w:val="00CE7067"/>
    <w:rsid w:val="00CF3E97"/>
    <w:rsid w:val="00CF44C2"/>
    <w:rsid w:val="00D03649"/>
    <w:rsid w:val="00D0685F"/>
    <w:rsid w:val="00D1011F"/>
    <w:rsid w:val="00D104B5"/>
    <w:rsid w:val="00D12ED8"/>
    <w:rsid w:val="00D12F55"/>
    <w:rsid w:val="00D156C1"/>
    <w:rsid w:val="00D179A0"/>
    <w:rsid w:val="00D22404"/>
    <w:rsid w:val="00D270C7"/>
    <w:rsid w:val="00D271B9"/>
    <w:rsid w:val="00D408AC"/>
    <w:rsid w:val="00D52A15"/>
    <w:rsid w:val="00D56971"/>
    <w:rsid w:val="00D57855"/>
    <w:rsid w:val="00D57E85"/>
    <w:rsid w:val="00D6147F"/>
    <w:rsid w:val="00D62161"/>
    <w:rsid w:val="00D63306"/>
    <w:rsid w:val="00D63C58"/>
    <w:rsid w:val="00D65FC2"/>
    <w:rsid w:val="00D7030C"/>
    <w:rsid w:val="00D7128F"/>
    <w:rsid w:val="00D71C39"/>
    <w:rsid w:val="00D84500"/>
    <w:rsid w:val="00D86D9C"/>
    <w:rsid w:val="00D92CC0"/>
    <w:rsid w:val="00DA3248"/>
    <w:rsid w:val="00DA611B"/>
    <w:rsid w:val="00DA694C"/>
    <w:rsid w:val="00DB114A"/>
    <w:rsid w:val="00DB2B1F"/>
    <w:rsid w:val="00DC216F"/>
    <w:rsid w:val="00DC4EF1"/>
    <w:rsid w:val="00DC7DDC"/>
    <w:rsid w:val="00DC7EC3"/>
    <w:rsid w:val="00DD6714"/>
    <w:rsid w:val="00DE4FD8"/>
    <w:rsid w:val="00DE66DF"/>
    <w:rsid w:val="00DF0DF6"/>
    <w:rsid w:val="00DF0FB3"/>
    <w:rsid w:val="00DF47AA"/>
    <w:rsid w:val="00DF4D1F"/>
    <w:rsid w:val="00DF65F5"/>
    <w:rsid w:val="00E004EF"/>
    <w:rsid w:val="00E006E7"/>
    <w:rsid w:val="00E029D6"/>
    <w:rsid w:val="00E03327"/>
    <w:rsid w:val="00E10B6C"/>
    <w:rsid w:val="00E10E68"/>
    <w:rsid w:val="00E1319A"/>
    <w:rsid w:val="00E1464B"/>
    <w:rsid w:val="00E17F9E"/>
    <w:rsid w:val="00E20485"/>
    <w:rsid w:val="00E2242B"/>
    <w:rsid w:val="00E326F2"/>
    <w:rsid w:val="00E34606"/>
    <w:rsid w:val="00E37D7C"/>
    <w:rsid w:val="00E427C1"/>
    <w:rsid w:val="00E42DCF"/>
    <w:rsid w:val="00E538C6"/>
    <w:rsid w:val="00E5536D"/>
    <w:rsid w:val="00E62B1F"/>
    <w:rsid w:val="00E63DB3"/>
    <w:rsid w:val="00E75D97"/>
    <w:rsid w:val="00E77B6D"/>
    <w:rsid w:val="00E802B2"/>
    <w:rsid w:val="00E808B0"/>
    <w:rsid w:val="00E83FE9"/>
    <w:rsid w:val="00E84133"/>
    <w:rsid w:val="00E86CBD"/>
    <w:rsid w:val="00E92944"/>
    <w:rsid w:val="00E92B73"/>
    <w:rsid w:val="00EA386B"/>
    <w:rsid w:val="00EA3B52"/>
    <w:rsid w:val="00EA5B65"/>
    <w:rsid w:val="00EB1DD2"/>
    <w:rsid w:val="00EB521A"/>
    <w:rsid w:val="00EB5236"/>
    <w:rsid w:val="00EB58F8"/>
    <w:rsid w:val="00EB638F"/>
    <w:rsid w:val="00EB6BCC"/>
    <w:rsid w:val="00EC0D4A"/>
    <w:rsid w:val="00EC1D78"/>
    <w:rsid w:val="00EC3948"/>
    <w:rsid w:val="00ED1438"/>
    <w:rsid w:val="00ED2A3F"/>
    <w:rsid w:val="00ED4FD0"/>
    <w:rsid w:val="00ED5DDF"/>
    <w:rsid w:val="00EE12B3"/>
    <w:rsid w:val="00EE13C6"/>
    <w:rsid w:val="00EE536F"/>
    <w:rsid w:val="00EF367F"/>
    <w:rsid w:val="00EF5980"/>
    <w:rsid w:val="00EF716A"/>
    <w:rsid w:val="00F01B14"/>
    <w:rsid w:val="00F0238F"/>
    <w:rsid w:val="00F12ED3"/>
    <w:rsid w:val="00F211BA"/>
    <w:rsid w:val="00F21566"/>
    <w:rsid w:val="00F2456D"/>
    <w:rsid w:val="00F24D73"/>
    <w:rsid w:val="00F32E83"/>
    <w:rsid w:val="00F33E02"/>
    <w:rsid w:val="00F378F6"/>
    <w:rsid w:val="00F42FAE"/>
    <w:rsid w:val="00F47234"/>
    <w:rsid w:val="00F519C6"/>
    <w:rsid w:val="00F538E6"/>
    <w:rsid w:val="00F54C9F"/>
    <w:rsid w:val="00F555FA"/>
    <w:rsid w:val="00F559D1"/>
    <w:rsid w:val="00F57B01"/>
    <w:rsid w:val="00F61526"/>
    <w:rsid w:val="00F650E9"/>
    <w:rsid w:val="00F67E62"/>
    <w:rsid w:val="00F71B6B"/>
    <w:rsid w:val="00F76D1D"/>
    <w:rsid w:val="00F8243B"/>
    <w:rsid w:val="00F84B23"/>
    <w:rsid w:val="00F86581"/>
    <w:rsid w:val="00F93A53"/>
    <w:rsid w:val="00F94EBF"/>
    <w:rsid w:val="00F95233"/>
    <w:rsid w:val="00FA0C77"/>
    <w:rsid w:val="00FA0D74"/>
    <w:rsid w:val="00FA7FE1"/>
    <w:rsid w:val="00FB4BD1"/>
    <w:rsid w:val="00FB7B46"/>
    <w:rsid w:val="00FC0A4D"/>
    <w:rsid w:val="00FC26DA"/>
    <w:rsid w:val="00FC313D"/>
    <w:rsid w:val="00FC606C"/>
    <w:rsid w:val="00FC67F5"/>
    <w:rsid w:val="00FC68EE"/>
    <w:rsid w:val="00FD374C"/>
    <w:rsid w:val="00FE1602"/>
    <w:rsid w:val="00FE1954"/>
    <w:rsid w:val="00FE3842"/>
    <w:rsid w:val="00FE4273"/>
    <w:rsid w:val="00FE6976"/>
    <w:rsid w:val="00FF136A"/>
    <w:rsid w:val="00FF169C"/>
    <w:rsid w:val="00FF1894"/>
    <w:rsid w:val="00FF2444"/>
    <w:rsid w:val="00FF2F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D287351"/>
  <w15:docId w15:val="{62E764F1-B77B-4F27-A3C3-47C7B46E1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lock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46F3"/>
    <w:pPr>
      <w:spacing w:line="360" w:lineRule="auto"/>
    </w:pPr>
    <w:rPr>
      <w:rFonts w:ascii="Arial" w:eastAsia="Calibri" w:hAnsi="Arial"/>
      <w:sz w:val="24"/>
      <w:szCs w:val="22"/>
      <w:lang w:val="es-ES" w:eastAsia="en-US"/>
    </w:rPr>
  </w:style>
  <w:style w:type="paragraph" w:styleId="Ttulo1">
    <w:name w:val="heading 1"/>
    <w:basedOn w:val="Normal"/>
    <w:next w:val="Normal"/>
    <w:qFormat/>
    <w:locked/>
    <w:rsid w:val="007F106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locked/>
    <w:rsid w:val="007F1066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locked/>
    <w:rsid w:val="007F1066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locked/>
    <w:rsid w:val="007F1066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locked/>
    <w:rsid w:val="007F106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locked/>
    <w:rsid w:val="007F1066"/>
    <w:pPr>
      <w:keepNext/>
      <w:outlineLvl w:val="5"/>
    </w:pPr>
    <w:rPr>
      <w:rFonts w:eastAsia="Times New Roman" w:cs="Arial"/>
      <w:b/>
      <w:szCs w:val="24"/>
      <w:lang w:val="es-ES_tradnl" w:eastAsia="es-ES"/>
    </w:rPr>
  </w:style>
  <w:style w:type="paragraph" w:styleId="Ttulo7">
    <w:name w:val="heading 7"/>
    <w:basedOn w:val="Normal"/>
    <w:next w:val="Normal"/>
    <w:qFormat/>
    <w:locked/>
    <w:rsid w:val="007F1066"/>
    <w:pPr>
      <w:spacing w:before="240" w:after="60"/>
      <w:outlineLvl w:val="6"/>
    </w:pPr>
    <w:rPr>
      <w:rFonts w:ascii="Times New Roman" w:hAnsi="Times New Roman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62F4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semiHidden/>
    <w:locked/>
    <w:rsid w:val="00B62F4A"/>
    <w:rPr>
      <w:rFonts w:cs="Times New Roman"/>
      <w:sz w:val="24"/>
      <w:szCs w:val="24"/>
    </w:rPr>
  </w:style>
  <w:style w:type="paragraph" w:styleId="Piedepgina">
    <w:name w:val="footer"/>
    <w:basedOn w:val="Normal"/>
    <w:link w:val="PiedepginaCar"/>
    <w:rsid w:val="00B62F4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semiHidden/>
    <w:locked/>
    <w:rsid w:val="00B62F4A"/>
    <w:rPr>
      <w:rFonts w:cs="Times New Roman"/>
      <w:sz w:val="24"/>
      <w:szCs w:val="24"/>
    </w:rPr>
  </w:style>
  <w:style w:type="character" w:styleId="Hipervnculo">
    <w:name w:val="Hyperlink"/>
    <w:rsid w:val="00D6147F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semiHidden/>
    <w:unhideWhenUsed/>
    <w:rsid w:val="007F10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semiHidden/>
    <w:rsid w:val="007F1066"/>
    <w:rPr>
      <w:rFonts w:ascii="Tahoma" w:eastAsia="Calibri" w:hAnsi="Tahoma" w:cs="Tahoma"/>
      <w:sz w:val="16"/>
      <w:szCs w:val="16"/>
      <w:lang w:val="es-ES" w:eastAsia="en-US" w:bidi="ar-SA"/>
    </w:rPr>
  </w:style>
  <w:style w:type="paragraph" w:styleId="Sangradetextonormal">
    <w:name w:val="Body Text Indent"/>
    <w:basedOn w:val="Normal"/>
    <w:rsid w:val="007F1066"/>
    <w:pPr>
      <w:spacing w:after="120" w:line="240" w:lineRule="auto"/>
      <w:ind w:left="283"/>
    </w:pPr>
    <w:rPr>
      <w:rFonts w:ascii="Times New Roman" w:eastAsia="Times New Roman" w:hAnsi="Times New Roman"/>
      <w:szCs w:val="24"/>
      <w:lang w:eastAsia="es-ES"/>
    </w:rPr>
  </w:style>
  <w:style w:type="character" w:styleId="Nmerodepgina">
    <w:name w:val="page number"/>
    <w:basedOn w:val="Fuentedeprrafopredeter"/>
    <w:rsid w:val="007F1066"/>
  </w:style>
  <w:style w:type="paragraph" w:customStyle="1" w:styleId="Ttulo10">
    <w:name w:val="Título1"/>
    <w:basedOn w:val="Normal"/>
    <w:qFormat/>
    <w:locked/>
    <w:rsid w:val="007F106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extoindependiente">
    <w:name w:val="Body Text"/>
    <w:basedOn w:val="Normal"/>
    <w:rsid w:val="007F1066"/>
    <w:pPr>
      <w:spacing w:after="120"/>
    </w:pPr>
  </w:style>
  <w:style w:type="paragraph" w:styleId="Textoindependienteprimerasangra">
    <w:name w:val="Body Text First Indent"/>
    <w:basedOn w:val="Textoindependiente"/>
    <w:rsid w:val="007F1066"/>
    <w:pPr>
      <w:ind w:firstLine="210"/>
    </w:pPr>
  </w:style>
  <w:style w:type="paragraph" w:styleId="Lista">
    <w:name w:val="List"/>
    <w:basedOn w:val="Normal"/>
    <w:rsid w:val="007F1066"/>
    <w:pPr>
      <w:ind w:left="283" w:hanging="283"/>
    </w:pPr>
  </w:style>
  <w:style w:type="paragraph" w:styleId="Lista2">
    <w:name w:val="List 2"/>
    <w:basedOn w:val="Normal"/>
    <w:rsid w:val="007F1066"/>
    <w:pPr>
      <w:ind w:left="566" w:hanging="283"/>
    </w:pPr>
  </w:style>
  <w:style w:type="paragraph" w:styleId="Textoindependienteprimerasangra2">
    <w:name w:val="Body Text First Indent 2"/>
    <w:basedOn w:val="Sangradetextonormal"/>
    <w:rsid w:val="007F1066"/>
    <w:pPr>
      <w:spacing w:line="360" w:lineRule="auto"/>
      <w:ind w:firstLine="210"/>
    </w:pPr>
    <w:rPr>
      <w:rFonts w:ascii="Calibri" w:eastAsia="Calibri" w:hAnsi="Calibri"/>
      <w:sz w:val="22"/>
      <w:szCs w:val="22"/>
      <w:lang w:eastAsia="en-US"/>
    </w:rPr>
  </w:style>
  <w:style w:type="paragraph" w:styleId="Firma">
    <w:name w:val="Signature"/>
    <w:basedOn w:val="Normal"/>
    <w:rsid w:val="007F1066"/>
    <w:pPr>
      <w:ind w:left="4252"/>
    </w:pPr>
  </w:style>
  <w:style w:type="paragraph" w:customStyle="1" w:styleId="LneaPg">
    <w:name w:val="Línea Pág."/>
    <w:basedOn w:val="Firma"/>
    <w:rsid w:val="007F1066"/>
  </w:style>
  <w:style w:type="character" w:styleId="Textoennegrita">
    <w:name w:val="Strong"/>
    <w:qFormat/>
    <w:locked/>
    <w:rsid w:val="00920352"/>
    <w:rPr>
      <w:b/>
      <w:bCs/>
    </w:rPr>
  </w:style>
  <w:style w:type="paragraph" w:styleId="Lista3">
    <w:name w:val="List 3"/>
    <w:basedOn w:val="Normal"/>
    <w:rsid w:val="00F01B14"/>
    <w:pPr>
      <w:ind w:left="849" w:hanging="283"/>
    </w:pPr>
  </w:style>
  <w:style w:type="paragraph" w:styleId="Encabezadodemensaje">
    <w:name w:val="Message Header"/>
    <w:basedOn w:val="Normal"/>
    <w:rsid w:val="00F01B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Cs w:val="24"/>
    </w:rPr>
  </w:style>
  <w:style w:type="character" w:customStyle="1" w:styleId="apple-converted-space">
    <w:name w:val="apple-converted-space"/>
    <w:basedOn w:val="Fuentedeprrafopredeter"/>
    <w:rsid w:val="001872EF"/>
  </w:style>
  <w:style w:type="paragraph" w:styleId="Prrafodelista">
    <w:name w:val="List Paragraph"/>
    <w:basedOn w:val="Normal"/>
    <w:uiPriority w:val="34"/>
    <w:qFormat/>
    <w:rsid w:val="009B206E"/>
    <w:pPr>
      <w:spacing w:line="240" w:lineRule="auto"/>
      <w:ind w:left="720"/>
      <w:contextualSpacing/>
    </w:pPr>
    <w:rPr>
      <w:rFonts w:ascii="Times New Roman" w:eastAsia="Times New Roman" w:hAnsi="Times New Roman"/>
      <w:szCs w:val="24"/>
      <w:lang w:eastAsia="es-ES"/>
    </w:rPr>
  </w:style>
  <w:style w:type="paragraph" w:styleId="Textosinformato">
    <w:name w:val="Plain Text"/>
    <w:basedOn w:val="Normal"/>
    <w:link w:val="TextosinformatoCar"/>
    <w:rsid w:val="00D63306"/>
    <w:pPr>
      <w:spacing w:line="240" w:lineRule="auto"/>
    </w:pPr>
    <w:rPr>
      <w:rFonts w:ascii="Courier New" w:eastAsia="Times New Roman" w:hAnsi="Courier New"/>
      <w:sz w:val="20"/>
      <w:szCs w:val="20"/>
      <w:lang w:eastAsia="es-AR"/>
    </w:rPr>
  </w:style>
  <w:style w:type="character" w:customStyle="1" w:styleId="TextosinformatoCar">
    <w:name w:val="Texto sin formato Car"/>
    <w:link w:val="Textosinformato"/>
    <w:rsid w:val="00D63306"/>
    <w:rPr>
      <w:rFonts w:ascii="Courier New" w:hAnsi="Courier New"/>
      <w:lang w:val="es-ES"/>
    </w:rPr>
  </w:style>
  <w:style w:type="paragraph" w:styleId="Textoindependiente3">
    <w:name w:val="Body Text 3"/>
    <w:basedOn w:val="Normal"/>
    <w:link w:val="Textoindependiente3Car"/>
    <w:uiPriority w:val="99"/>
    <w:unhideWhenUsed/>
    <w:rsid w:val="00295108"/>
    <w:pPr>
      <w:spacing w:after="120" w:line="276" w:lineRule="auto"/>
    </w:pPr>
    <w:rPr>
      <w:rFonts w:ascii="Calibri" w:hAnsi="Calibri"/>
      <w:sz w:val="16"/>
      <w:szCs w:val="16"/>
      <w:lang w:val="es-AR"/>
    </w:rPr>
  </w:style>
  <w:style w:type="character" w:customStyle="1" w:styleId="Textoindependiente3Car">
    <w:name w:val="Texto independiente 3 Car"/>
    <w:link w:val="Textoindependiente3"/>
    <w:uiPriority w:val="99"/>
    <w:rsid w:val="00295108"/>
    <w:rPr>
      <w:rFonts w:ascii="Calibri" w:eastAsia="Calibri" w:hAnsi="Calibri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">
              <w:marLeft w:val="22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">
                          <w:marLeft w:val="0"/>
                          <w:marRight w:val="34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">
              <w:marLeft w:val="22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">
                          <w:marLeft w:val="0"/>
                          <w:marRight w:val="34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7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5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misaria2pergamino@gmail.com%20-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indows\Escritorio\Hoja%20membrete%20Seguridad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Hoja membrete Seguridad.dot</Template>
  <TotalTime>21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 SEÑOR JEFE, patrulla rural pergamino</vt:lpstr>
    </vt:vector>
  </TitlesOfParts>
  <Company/>
  <LinksUpToDate>false</LinksUpToDate>
  <CharactersWithSpaces>4</CharactersWithSpaces>
  <SharedDoc>false</SharedDoc>
  <HLinks>
    <vt:vector size="6" baseType="variant">
      <vt:variant>
        <vt:i4>1179751</vt:i4>
      </vt:variant>
      <vt:variant>
        <vt:i4>0</vt:i4>
      </vt:variant>
      <vt:variant>
        <vt:i4>0</vt:i4>
      </vt:variant>
      <vt:variant>
        <vt:i4>5</vt:i4>
      </vt:variant>
      <vt:variant>
        <vt:lpwstr>mailto:comisaria2pergamino@gmail.com%20-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 SEÑOR JEFE, patrulla rural pergamino</dc:title>
  <dc:creator>APUD - Computacion</dc:creator>
  <cp:lastModifiedBy>Juan Jose Herrera</cp:lastModifiedBy>
  <cp:revision>11</cp:revision>
  <cp:lastPrinted>2021-08-23T16:39:00Z</cp:lastPrinted>
  <dcterms:created xsi:type="dcterms:W3CDTF">2021-08-23T16:39:00Z</dcterms:created>
  <dcterms:modified xsi:type="dcterms:W3CDTF">2021-08-28T02:31:00Z</dcterms:modified>
</cp:coreProperties>
</file>